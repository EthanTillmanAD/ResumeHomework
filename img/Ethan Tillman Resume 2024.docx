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EEA3" w14:textId="77777777" w:rsidR="00FE0B7B" w:rsidRDefault="00FE0B7B" w:rsidP="00632B65">
      <w:pPr>
        <w:pStyle w:val="Heading1"/>
      </w:pPr>
    </w:p>
    <w:p w14:paraId="1B35B51A" w14:textId="21E94180" w:rsidR="00632B65" w:rsidRDefault="00632B65" w:rsidP="00632B65">
      <w:pPr>
        <w:pStyle w:val="Heading1"/>
      </w:pPr>
      <w:r>
        <w:t>Skills</w:t>
      </w:r>
    </w:p>
    <w:p w14:paraId="35C55204" w14:textId="77777777" w:rsidR="00D628E7" w:rsidRPr="00D628E7" w:rsidRDefault="00D628E7" w:rsidP="00D628E7"/>
    <w:p w14:paraId="014341BA" w14:textId="7560764B" w:rsidR="00632B65" w:rsidRDefault="00632B65" w:rsidP="00FE0B7B">
      <w:pPr>
        <w:pStyle w:val="ListParagraph"/>
        <w:numPr>
          <w:ilvl w:val="0"/>
          <w:numId w:val="14"/>
        </w:numPr>
        <w:spacing w:line="360" w:lineRule="auto"/>
      </w:pPr>
      <w:r w:rsidRPr="00EE29BB">
        <w:t xml:space="preserve">Proficient in Microsoft Applications including but not limited </w:t>
      </w:r>
      <w:proofErr w:type="gramStart"/>
      <w:r w:rsidRPr="00EE29BB">
        <w:t>Word</w:t>
      </w:r>
      <w:proofErr w:type="gramEnd"/>
      <w:r w:rsidRPr="00EE29BB">
        <w:t xml:space="preserve"> and Outlook</w:t>
      </w:r>
      <w:r w:rsidR="00505AE3">
        <w:t>.</w:t>
      </w:r>
    </w:p>
    <w:p w14:paraId="10A722B8" w14:textId="7D65CCDC" w:rsidR="00E00A04" w:rsidRDefault="00E00A04" w:rsidP="00FE0B7B">
      <w:pPr>
        <w:pStyle w:val="ListParagraph"/>
        <w:numPr>
          <w:ilvl w:val="0"/>
          <w:numId w:val="14"/>
        </w:numPr>
        <w:spacing w:line="360" w:lineRule="auto"/>
      </w:pPr>
      <w:r w:rsidRPr="00E00A04">
        <w:t>Skilled in basics of MicroStation</w:t>
      </w:r>
    </w:p>
    <w:p w14:paraId="7B17520C" w14:textId="329CD6FE" w:rsidR="008B5255" w:rsidRDefault="00632B65" w:rsidP="00FE0B7B">
      <w:pPr>
        <w:pStyle w:val="ListParagraph"/>
        <w:numPr>
          <w:ilvl w:val="0"/>
          <w:numId w:val="14"/>
        </w:numPr>
        <w:spacing w:line="360" w:lineRule="auto"/>
      </w:pPr>
      <w:r w:rsidRPr="00EE29BB">
        <w:t xml:space="preserve">Adaptable to pressure, </w:t>
      </w:r>
      <w:r w:rsidR="00DF3117">
        <w:t xml:space="preserve">change of pace, </w:t>
      </w:r>
      <w:r w:rsidR="00862955">
        <w:t xml:space="preserve">surroundings, </w:t>
      </w:r>
      <w:r w:rsidR="00DF3117">
        <w:t>etc.</w:t>
      </w:r>
    </w:p>
    <w:p w14:paraId="1DD775C3" w14:textId="048802A9" w:rsidR="00632B65" w:rsidRDefault="008B5255" w:rsidP="00FE0B7B">
      <w:pPr>
        <w:pStyle w:val="ListParagraph"/>
        <w:numPr>
          <w:ilvl w:val="0"/>
          <w:numId w:val="14"/>
        </w:numPr>
        <w:spacing w:line="360" w:lineRule="auto"/>
      </w:pPr>
      <w:r>
        <w:t>R</w:t>
      </w:r>
      <w:r w:rsidR="00632B65" w:rsidRPr="00EE29BB">
        <w:t xml:space="preserve">esponsible, </w:t>
      </w:r>
      <w:r>
        <w:t>well-</w:t>
      </w:r>
      <w:r w:rsidR="00632B65" w:rsidRPr="00EE29BB">
        <w:t>organized</w:t>
      </w:r>
      <w:r>
        <w:t>,</w:t>
      </w:r>
      <w:r w:rsidR="00632B65" w:rsidRPr="00EE29BB">
        <w:t xml:space="preserve"> and </w:t>
      </w:r>
      <w:r w:rsidR="00DF3117">
        <w:t>diligent.</w:t>
      </w:r>
    </w:p>
    <w:p w14:paraId="4A2EA590" w14:textId="464ECCBA" w:rsidR="00632B65" w:rsidRDefault="00DF3117" w:rsidP="00FE0B7B">
      <w:pPr>
        <w:pStyle w:val="ListParagraph"/>
        <w:numPr>
          <w:ilvl w:val="0"/>
          <w:numId w:val="14"/>
        </w:numPr>
        <w:spacing w:line="360" w:lineRule="auto"/>
      </w:pPr>
      <w:r>
        <w:t xml:space="preserve">Able to grasp new concepts </w:t>
      </w:r>
      <w:r w:rsidR="00A313D6">
        <w:t xml:space="preserve">and strategies </w:t>
      </w:r>
      <w:r>
        <w:t>quickly</w:t>
      </w:r>
      <w:r w:rsidR="00A313D6">
        <w:t>.</w:t>
      </w:r>
    </w:p>
    <w:p w14:paraId="176709A4" w14:textId="29D051C6" w:rsidR="00632B65" w:rsidRDefault="00E00A04" w:rsidP="00FE0B7B">
      <w:pPr>
        <w:pStyle w:val="ListParagraph"/>
        <w:numPr>
          <w:ilvl w:val="0"/>
          <w:numId w:val="13"/>
        </w:numPr>
        <w:spacing w:line="360" w:lineRule="auto"/>
      </w:pPr>
      <w:r>
        <w:t xml:space="preserve">Efficient </w:t>
      </w:r>
      <w:r w:rsidR="00632B65" w:rsidRPr="00EE29BB">
        <w:t>multi-task</w:t>
      </w:r>
      <w:r>
        <w:t>er</w:t>
      </w:r>
      <w:r w:rsidR="00632B65" w:rsidRPr="00EE29BB">
        <w:t xml:space="preserve"> in a high</w:t>
      </w:r>
      <w:r w:rsidR="004E4A0A">
        <w:t>-</w:t>
      </w:r>
      <w:r w:rsidR="00632B65" w:rsidRPr="00EE29BB">
        <w:t>paced environment</w:t>
      </w:r>
      <w:r>
        <w:t>.</w:t>
      </w:r>
    </w:p>
    <w:p w14:paraId="7119DB9E" w14:textId="1AFADDD3" w:rsidR="00632B65" w:rsidRDefault="00632B65" w:rsidP="00FE0B7B">
      <w:pPr>
        <w:pStyle w:val="ListParagraph"/>
        <w:numPr>
          <w:ilvl w:val="0"/>
          <w:numId w:val="13"/>
        </w:numPr>
        <w:spacing w:line="360" w:lineRule="auto"/>
      </w:pPr>
      <w:r w:rsidRPr="00EE29BB">
        <w:t xml:space="preserve">Managed and documented financial gains and records per </w:t>
      </w:r>
      <w:r w:rsidR="00505AE3" w:rsidRPr="00EE29BB">
        <w:t>shift.</w:t>
      </w:r>
    </w:p>
    <w:p w14:paraId="251C9D9A" w14:textId="7015FAAE" w:rsidR="009E5EF4" w:rsidRDefault="009E5EF4" w:rsidP="00FE0B7B">
      <w:pPr>
        <w:pStyle w:val="ListParagraph"/>
        <w:numPr>
          <w:ilvl w:val="0"/>
          <w:numId w:val="13"/>
        </w:numPr>
        <w:spacing w:line="360" w:lineRule="auto"/>
      </w:pPr>
      <w:r w:rsidRPr="009E5EF4">
        <w:t>Profound communication and customer service skills.</w:t>
      </w:r>
    </w:p>
    <w:sdt>
      <w:sdtPr>
        <w:id w:val="1482146"/>
        <w:placeholder>
          <w:docPart w:val="B6CEB8FC6F8C439CABC3A88D3392695E"/>
        </w:placeholder>
        <w:temporary/>
        <w:showingPlcHdr/>
        <w15:appearance w15:val="hidden"/>
      </w:sdtPr>
      <w:sdtEndPr/>
      <w:sdtContent>
        <w:p w14:paraId="525AF686" w14:textId="27F7474A" w:rsidR="002A2957" w:rsidRDefault="009F26B9" w:rsidP="002A2957">
          <w:pPr>
            <w:pStyle w:val="Heading1"/>
          </w:pPr>
          <w:r>
            <w:t>Experience</w:t>
          </w:r>
        </w:p>
      </w:sdtContent>
    </w:sdt>
    <w:p w14:paraId="2DA81118" w14:textId="76486516" w:rsidR="00413DAF" w:rsidRDefault="0047038F">
      <w:pPr>
        <w:pStyle w:val="Heading2"/>
      </w:pPr>
      <w:r>
        <w:t>McDonalds, Crew Member/Crew Trainer</w:t>
      </w:r>
    </w:p>
    <w:p w14:paraId="2301831C" w14:textId="37F1DC09" w:rsidR="00413DAF" w:rsidRDefault="0047038F">
      <w:r>
        <w:t>April 2017</w:t>
      </w:r>
      <w:r w:rsidR="00010419">
        <w:t xml:space="preserve"> </w:t>
      </w:r>
      <w:r>
        <w:t xml:space="preserve">- </w:t>
      </w:r>
      <w:r w:rsidR="00010419">
        <w:t>October</w:t>
      </w:r>
      <w:r>
        <w:t xml:space="preserve"> 201</w:t>
      </w:r>
      <w:r w:rsidR="00010419">
        <w:t>8</w:t>
      </w:r>
    </w:p>
    <w:p w14:paraId="672A6659" w14:textId="77777777" w:rsidR="0047038F" w:rsidRDefault="0047038F"/>
    <w:p w14:paraId="0A37501D" w14:textId="3CF8A9E9" w:rsidR="0047038F" w:rsidRPr="000242AD" w:rsidRDefault="0047038F" w:rsidP="00D628E7">
      <w:pPr>
        <w:pStyle w:val="ListParagraph"/>
        <w:numPr>
          <w:ilvl w:val="0"/>
          <w:numId w:val="12"/>
        </w:numPr>
        <w:spacing w:line="360" w:lineRule="auto"/>
        <w:rPr>
          <w:rFonts w:eastAsia="Times New Roman" w:cstheme="minorHAnsi"/>
        </w:rPr>
      </w:pPr>
      <w:r w:rsidRPr="0047038F">
        <w:rPr>
          <w:rFonts w:eastAsia="Times New Roman" w:cstheme="minorHAnsi"/>
        </w:rPr>
        <w:t>Prepared and cooked items for each course on the menu.</w:t>
      </w:r>
    </w:p>
    <w:p w14:paraId="5DAB6C7B" w14:textId="4CC7954B" w:rsidR="0047038F" w:rsidRPr="000242AD" w:rsidRDefault="0047038F" w:rsidP="00D628E7">
      <w:pPr>
        <w:pStyle w:val="ListParagraph"/>
        <w:numPr>
          <w:ilvl w:val="0"/>
          <w:numId w:val="12"/>
        </w:numPr>
        <w:spacing w:line="360" w:lineRule="auto"/>
        <w:rPr>
          <w:rFonts w:eastAsia="Times New Roman" w:cstheme="minorHAnsi"/>
        </w:rPr>
      </w:pPr>
      <w:r w:rsidRPr="0047038F">
        <w:rPr>
          <w:rFonts w:eastAsia="Times New Roman" w:cstheme="minorHAnsi"/>
        </w:rPr>
        <w:t>Worked nights to prepare kitchen for the next day's business.</w:t>
      </w:r>
    </w:p>
    <w:p w14:paraId="02EB378F" w14:textId="51900C5E" w:rsidR="0047038F" w:rsidRPr="000242AD" w:rsidRDefault="0047038F" w:rsidP="00D628E7">
      <w:pPr>
        <w:pStyle w:val="ListParagraph"/>
        <w:numPr>
          <w:ilvl w:val="0"/>
          <w:numId w:val="12"/>
        </w:numPr>
        <w:spacing w:line="360" w:lineRule="auto"/>
        <w:rPr>
          <w:rFonts w:eastAsia="Times New Roman" w:cstheme="minorHAnsi"/>
        </w:rPr>
      </w:pPr>
      <w:proofErr w:type="gramStart"/>
      <w:r w:rsidRPr="0047038F">
        <w:rPr>
          <w:rFonts w:eastAsia="Times New Roman" w:cstheme="minorHAnsi"/>
        </w:rPr>
        <w:t>Maximized</w:t>
      </w:r>
      <w:proofErr w:type="gramEnd"/>
      <w:r w:rsidRPr="0047038F">
        <w:rPr>
          <w:rFonts w:eastAsia="Times New Roman" w:cstheme="minorHAnsi"/>
        </w:rPr>
        <w:t xml:space="preserve"> profitability by maintaining low food and labor costs in a fast-paced environment.</w:t>
      </w:r>
    </w:p>
    <w:p w14:paraId="6A05A809" w14:textId="744FE8F3" w:rsidR="0047038F" w:rsidRPr="000242AD" w:rsidRDefault="0047038F" w:rsidP="00D628E7">
      <w:pPr>
        <w:pStyle w:val="ListParagraph"/>
        <w:numPr>
          <w:ilvl w:val="0"/>
          <w:numId w:val="12"/>
        </w:numPr>
        <w:spacing w:line="360" w:lineRule="auto"/>
        <w:rPr>
          <w:rFonts w:eastAsia="Times New Roman" w:cstheme="minorHAnsi"/>
        </w:rPr>
      </w:pPr>
      <w:r w:rsidRPr="0047038F">
        <w:rPr>
          <w:rFonts w:eastAsia="Times New Roman" w:cstheme="minorHAnsi"/>
        </w:rPr>
        <w:t>Cleaned and prepared for shift change in kitchen nightly.</w:t>
      </w:r>
    </w:p>
    <w:p w14:paraId="5A39BBE3" w14:textId="5FCBC697" w:rsidR="0047038F" w:rsidRPr="000242AD" w:rsidRDefault="0047038F" w:rsidP="00D628E7">
      <w:pPr>
        <w:pStyle w:val="ListParagraph"/>
        <w:numPr>
          <w:ilvl w:val="0"/>
          <w:numId w:val="12"/>
        </w:numPr>
        <w:spacing w:line="360" w:lineRule="auto"/>
        <w:rPr>
          <w:rFonts w:eastAsia="Times New Roman" w:cstheme="minorHAnsi"/>
        </w:rPr>
      </w:pPr>
      <w:r w:rsidRPr="0047038F">
        <w:rPr>
          <w:rFonts w:eastAsia="Times New Roman" w:cstheme="minorHAnsi"/>
        </w:rPr>
        <w:t>Competent in all kitchen operations.</w:t>
      </w:r>
    </w:p>
    <w:p w14:paraId="41C8F396" w14:textId="5B712DB6" w:rsidR="0047038F" w:rsidRPr="000242AD" w:rsidRDefault="0047038F" w:rsidP="00D628E7">
      <w:pPr>
        <w:pStyle w:val="ListParagraph"/>
        <w:numPr>
          <w:ilvl w:val="0"/>
          <w:numId w:val="12"/>
        </w:numPr>
        <w:spacing w:line="360" w:lineRule="auto"/>
        <w:rPr>
          <w:rFonts w:eastAsia="Times New Roman" w:cstheme="minorHAnsi"/>
        </w:rPr>
      </w:pPr>
      <w:r w:rsidRPr="0047038F">
        <w:rPr>
          <w:rFonts w:eastAsia="Times New Roman" w:cstheme="minorHAnsi"/>
        </w:rPr>
        <w:t>Investigated and resolved food quality and service complaints.</w:t>
      </w:r>
    </w:p>
    <w:p w14:paraId="19B956EC" w14:textId="27AD58BB" w:rsidR="002A2957" w:rsidRPr="002A2957" w:rsidRDefault="0047038F" w:rsidP="002A2957">
      <w:pPr>
        <w:pStyle w:val="ListParagraph"/>
        <w:numPr>
          <w:ilvl w:val="0"/>
          <w:numId w:val="12"/>
        </w:numPr>
        <w:spacing w:line="360" w:lineRule="auto"/>
        <w:rPr>
          <w:rFonts w:eastAsia="Times New Roman" w:cstheme="minorHAnsi"/>
        </w:rPr>
      </w:pPr>
      <w:r w:rsidRPr="0047038F">
        <w:rPr>
          <w:rFonts w:eastAsia="Times New Roman" w:cstheme="minorHAnsi"/>
        </w:rPr>
        <w:t>Trained and supervised new employees.</w:t>
      </w:r>
    </w:p>
    <w:p w14:paraId="2BC492E6" w14:textId="22545E7B" w:rsidR="00413DAF" w:rsidRDefault="0047038F">
      <w:pPr>
        <w:pStyle w:val="Heading2"/>
      </w:pPr>
      <w:r>
        <w:t>McDonalds, Floor Supervisor</w:t>
      </w:r>
    </w:p>
    <w:p w14:paraId="4C30A5C0" w14:textId="2AF81FEA" w:rsidR="00441B2A" w:rsidRDefault="005D47F8" w:rsidP="00421771">
      <w:r>
        <w:t>October</w:t>
      </w:r>
      <w:r w:rsidR="0047038F">
        <w:t xml:space="preserve"> 201</w:t>
      </w:r>
      <w:r>
        <w:t>8</w:t>
      </w:r>
      <w:r w:rsidR="0047038F">
        <w:t xml:space="preserve"> </w:t>
      </w:r>
      <w:r w:rsidR="00441B2A">
        <w:t>-</w:t>
      </w:r>
      <w:r w:rsidR="0047038F">
        <w:t xml:space="preserve"> </w:t>
      </w:r>
      <w:r>
        <w:t>August 2020</w:t>
      </w:r>
    </w:p>
    <w:p w14:paraId="3656B9AB" w14:textId="77777777" w:rsidR="00421771" w:rsidRDefault="00421771" w:rsidP="00421771"/>
    <w:p w14:paraId="42E66A00" w14:textId="77777777" w:rsidR="00421771" w:rsidRDefault="00421771" w:rsidP="00D628E7">
      <w:pPr>
        <w:pStyle w:val="ListParagraph"/>
        <w:numPr>
          <w:ilvl w:val="0"/>
          <w:numId w:val="15"/>
        </w:numPr>
        <w:spacing w:line="360" w:lineRule="auto"/>
      </w:pPr>
      <w:r>
        <w:t>Managed staff of up to 8 employees during shift.</w:t>
      </w:r>
    </w:p>
    <w:p w14:paraId="77CB20BE" w14:textId="77777777" w:rsidR="00421771" w:rsidRDefault="00421771" w:rsidP="00D628E7">
      <w:pPr>
        <w:pStyle w:val="ListParagraph"/>
        <w:numPr>
          <w:ilvl w:val="0"/>
          <w:numId w:val="15"/>
        </w:numPr>
        <w:spacing w:line="360" w:lineRule="auto"/>
      </w:pPr>
      <w:r>
        <w:t>Performed nightly sanitation inspection at shift change.</w:t>
      </w:r>
    </w:p>
    <w:p w14:paraId="612962C9" w14:textId="77777777" w:rsidR="00421771" w:rsidRDefault="00FF7428" w:rsidP="00D628E7">
      <w:pPr>
        <w:pStyle w:val="ListParagraph"/>
        <w:numPr>
          <w:ilvl w:val="0"/>
          <w:numId w:val="15"/>
        </w:numPr>
        <w:spacing w:line="360" w:lineRule="auto"/>
      </w:pPr>
      <w:r>
        <w:t xml:space="preserve">Continued to maximize </w:t>
      </w:r>
      <w:r w:rsidR="00421771">
        <w:t>profitability by maintaining low food and labor costs.</w:t>
      </w:r>
    </w:p>
    <w:p w14:paraId="0E7AB73A" w14:textId="55C1D887" w:rsidR="00421771" w:rsidRDefault="00421771" w:rsidP="00D628E7">
      <w:pPr>
        <w:pStyle w:val="ListParagraph"/>
        <w:numPr>
          <w:ilvl w:val="0"/>
          <w:numId w:val="15"/>
        </w:numPr>
        <w:spacing w:line="360" w:lineRule="auto"/>
      </w:pPr>
      <w:r>
        <w:t xml:space="preserve">Acquired a strong knowledge of basic kitchen and restaurant </w:t>
      </w:r>
      <w:r w:rsidR="004777F1">
        <w:t>management,</w:t>
      </w:r>
      <w:r>
        <w:t xml:space="preserve"> such as supervision, discipline, scheduling, training, and accounting.</w:t>
      </w:r>
    </w:p>
    <w:p w14:paraId="76D85881" w14:textId="77777777" w:rsidR="00421771" w:rsidRDefault="00421771" w:rsidP="00D628E7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Investigated and resolved food quality and service complaints.</w:t>
      </w:r>
    </w:p>
    <w:p w14:paraId="49E51C11" w14:textId="77777777" w:rsidR="00421771" w:rsidRDefault="00421771" w:rsidP="00D628E7">
      <w:pPr>
        <w:pStyle w:val="ListParagraph"/>
        <w:numPr>
          <w:ilvl w:val="0"/>
          <w:numId w:val="15"/>
        </w:numPr>
        <w:spacing w:line="360" w:lineRule="auto"/>
      </w:pPr>
      <w:r>
        <w:t>Trained and supervised restaurant employees, delegated tasks, created daily and weekly menus.</w:t>
      </w:r>
    </w:p>
    <w:p w14:paraId="3F9221A3" w14:textId="72674236" w:rsidR="00421771" w:rsidRDefault="00421771" w:rsidP="00D628E7">
      <w:pPr>
        <w:pStyle w:val="ListParagraph"/>
        <w:numPr>
          <w:ilvl w:val="0"/>
          <w:numId w:val="15"/>
        </w:numPr>
        <w:spacing w:line="360" w:lineRule="auto"/>
      </w:pPr>
      <w:r>
        <w:t>Ordered food and supplies, maintained inventory controls, and supervised kitchen operations.</w:t>
      </w:r>
    </w:p>
    <w:p w14:paraId="7E63FC9C" w14:textId="3F6AA532" w:rsidR="00681B7E" w:rsidRDefault="00681B7E" w:rsidP="00681B7E"/>
    <w:p w14:paraId="6C2EC1C8" w14:textId="67B87497" w:rsidR="00A57DD7" w:rsidRDefault="00692C02" w:rsidP="00692C02">
      <w:pPr>
        <w:pStyle w:val="Heading2"/>
      </w:pPr>
      <w:r w:rsidRPr="00692C02">
        <w:t>Domino's</w:t>
      </w:r>
      <w:r>
        <w:t xml:space="preserve">, </w:t>
      </w:r>
      <w:r w:rsidR="00A57DD7" w:rsidRPr="002D129F">
        <w:t>Assistant Manager</w:t>
      </w:r>
    </w:p>
    <w:p w14:paraId="58CD072C" w14:textId="60A772D6" w:rsidR="00A57DD7" w:rsidRDefault="71BC50F0" w:rsidP="00A57DD7">
      <w:r>
        <w:t>August 2020 – April 2021</w:t>
      </w:r>
    </w:p>
    <w:p w14:paraId="4D84E431" w14:textId="77777777" w:rsidR="002D129F" w:rsidRDefault="002D129F" w:rsidP="00A57DD7"/>
    <w:p w14:paraId="4C990404" w14:textId="77777777" w:rsidR="00A57DD7" w:rsidRDefault="00A57DD7" w:rsidP="002019F9">
      <w:pPr>
        <w:pStyle w:val="ListParagraph"/>
        <w:numPr>
          <w:ilvl w:val="0"/>
          <w:numId w:val="18"/>
        </w:numPr>
        <w:spacing w:line="360" w:lineRule="auto"/>
      </w:pPr>
      <w:r>
        <w:t>Help with stretching the pizza dough and folding boxes to hold the food.</w:t>
      </w:r>
    </w:p>
    <w:p w14:paraId="253BEFE9" w14:textId="77777777" w:rsidR="00A57DD7" w:rsidRDefault="00A57DD7" w:rsidP="002019F9">
      <w:pPr>
        <w:pStyle w:val="ListParagraph"/>
        <w:numPr>
          <w:ilvl w:val="0"/>
          <w:numId w:val="18"/>
        </w:numPr>
        <w:spacing w:line="360" w:lineRule="auto"/>
      </w:pPr>
      <w:r>
        <w:t>Assist and manage other stores in addition to my main store.</w:t>
      </w:r>
    </w:p>
    <w:p w14:paraId="076F8B0D" w14:textId="77777777" w:rsidR="00A57DD7" w:rsidRDefault="00A57DD7" w:rsidP="002019F9">
      <w:pPr>
        <w:pStyle w:val="ListParagraph"/>
        <w:numPr>
          <w:ilvl w:val="0"/>
          <w:numId w:val="18"/>
        </w:numPr>
        <w:spacing w:line="360" w:lineRule="auto"/>
      </w:pPr>
      <w:r>
        <w:t>Opening and closing manager for multiple stores.</w:t>
      </w:r>
    </w:p>
    <w:p w14:paraId="5D36172F" w14:textId="77777777" w:rsidR="00A57DD7" w:rsidRDefault="00A57DD7" w:rsidP="002019F9">
      <w:pPr>
        <w:pStyle w:val="ListParagraph"/>
        <w:numPr>
          <w:ilvl w:val="0"/>
          <w:numId w:val="18"/>
        </w:numPr>
        <w:spacing w:line="360" w:lineRule="auto"/>
      </w:pPr>
      <w:r>
        <w:t>Calculate and handle the funds.</w:t>
      </w:r>
    </w:p>
    <w:p w14:paraId="7F245F61" w14:textId="77777777" w:rsidR="00A57DD7" w:rsidRDefault="00A57DD7" w:rsidP="002019F9">
      <w:pPr>
        <w:pStyle w:val="ListParagraph"/>
        <w:numPr>
          <w:ilvl w:val="0"/>
          <w:numId w:val="18"/>
        </w:numPr>
        <w:spacing w:line="360" w:lineRule="auto"/>
      </w:pPr>
      <w:r>
        <w:t>Restock and take account of inventory.</w:t>
      </w:r>
    </w:p>
    <w:p w14:paraId="7950372B" w14:textId="316C0F5D" w:rsidR="00681B7E" w:rsidRDefault="71BC50F0" w:rsidP="002019F9">
      <w:pPr>
        <w:pStyle w:val="ListParagraph"/>
        <w:numPr>
          <w:ilvl w:val="0"/>
          <w:numId w:val="18"/>
        </w:numPr>
        <w:spacing w:line="360" w:lineRule="auto"/>
      </w:pPr>
      <w:r>
        <w:t>Delegate tasks to crew members.</w:t>
      </w:r>
    </w:p>
    <w:p w14:paraId="0245CF81" w14:textId="1E65FFCA" w:rsidR="71BC50F0" w:rsidRDefault="71BC50F0" w:rsidP="71BC50F0">
      <w:pPr>
        <w:pStyle w:val="Heading2"/>
      </w:pPr>
      <w:r>
        <w:t>Amazon Sortation Associate</w:t>
      </w:r>
    </w:p>
    <w:p w14:paraId="5FD403F9" w14:textId="5D3B4A6B" w:rsidR="71BC50F0" w:rsidRDefault="71BC50F0" w:rsidP="71BC50F0">
      <w:pPr>
        <w:pStyle w:val="ListParagraph"/>
        <w:ind w:left="0"/>
      </w:pPr>
      <w:r>
        <w:t>May 2021 – September 2021</w:t>
      </w:r>
    </w:p>
    <w:p w14:paraId="721FFB42" w14:textId="697B4919" w:rsidR="71BC50F0" w:rsidRDefault="71BC50F0" w:rsidP="71BC50F0">
      <w:pPr>
        <w:pStyle w:val="ListParagraph"/>
        <w:ind w:left="0"/>
      </w:pPr>
    </w:p>
    <w:p w14:paraId="0BB78BA8" w14:textId="62C2E462" w:rsidR="71BC50F0" w:rsidRDefault="541BAFB2" w:rsidP="71BC50F0">
      <w:pPr>
        <w:pStyle w:val="ListParagraph"/>
        <w:numPr>
          <w:ilvl w:val="0"/>
          <w:numId w:val="3"/>
        </w:numPr>
        <w:spacing w:line="360" w:lineRule="auto"/>
      </w:pPr>
      <w:r>
        <w:t>Sort packages and place them in designated area</w:t>
      </w:r>
    </w:p>
    <w:p w14:paraId="07CD92B3" w14:textId="3DF0FBF8" w:rsidR="78E27610" w:rsidRDefault="78E27610" w:rsidP="0EB331E3">
      <w:pPr>
        <w:pStyle w:val="ListParagraph"/>
        <w:numPr>
          <w:ilvl w:val="0"/>
          <w:numId w:val="3"/>
        </w:numPr>
        <w:spacing w:line="360" w:lineRule="auto"/>
      </w:pPr>
      <w:r>
        <w:t>Keep up with fast moving workloads</w:t>
      </w:r>
    </w:p>
    <w:p w14:paraId="3E66384B" w14:textId="26A07173" w:rsidR="37875B42" w:rsidRDefault="37875B42" w:rsidP="0EB331E3">
      <w:pPr>
        <w:pStyle w:val="ListParagraph"/>
        <w:numPr>
          <w:ilvl w:val="0"/>
          <w:numId w:val="3"/>
        </w:numPr>
        <w:spacing w:line="360" w:lineRule="auto"/>
      </w:pPr>
      <w:r>
        <w:t>Ensure quality of items being transported</w:t>
      </w:r>
    </w:p>
    <w:p w14:paraId="40502077" w14:textId="7CE12343" w:rsidR="37875B42" w:rsidRDefault="37875B42" w:rsidP="0EB331E3">
      <w:pPr>
        <w:pStyle w:val="Heading2"/>
      </w:pPr>
      <w:proofErr w:type="spellStart"/>
      <w:r>
        <w:t>Mcdonalds</w:t>
      </w:r>
      <w:proofErr w:type="spellEnd"/>
      <w:r>
        <w:t xml:space="preserve"> Department Manager</w:t>
      </w:r>
    </w:p>
    <w:p w14:paraId="33FC4AE9" w14:textId="7E5EFA7D" w:rsidR="37875B42" w:rsidRDefault="37875B42" w:rsidP="0EB331E3">
      <w:r>
        <w:t>September 2021</w:t>
      </w:r>
      <w:r w:rsidR="2608A6F5">
        <w:t xml:space="preserve"> – April 2022</w:t>
      </w:r>
    </w:p>
    <w:p w14:paraId="1A9A7E41" w14:textId="2866147F" w:rsidR="37875B42" w:rsidRDefault="37875B42" w:rsidP="0EB331E3">
      <w:pPr>
        <w:pStyle w:val="ListParagraph"/>
        <w:numPr>
          <w:ilvl w:val="0"/>
          <w:numId w:val="2"/>
        </w:numPr>
      </w:pPr>
      <w:r>
        <w:t>Manage crew exceeding 15 or more</w:t>
      </w:r>
    </w:p>
    <w:p w14:paraId="3B5083C5" w14:textId="707EBACD" w:rsidR="37875B42" w:rsidRDefault="37875B42" w:rsidP="0EB331E3">
      <w:pPr>
        <w:pStyle w:val="ListParagraph"/>
        <w:numPr>
          <w:ilvl w:val="0"/>
          <w:numId w:val="2"/>
        </w:numPr>
      </w:pPr>
      <w:r>
        <w:t>Preforming open and closings of the store</w:t>
      </w:r>
    </w:p>
    <w:p w14:paraId="0E0D5B98" w14:textId="2F859096" w:rsidR="37875B42" w:rsidRDefault="37875B42" w:rsidP="0EB331E3">
      <w:pPr>
        <w:pStyle w:val="ListParagraph"/>
        <w:numPr>
          <w:ilvl w:val="0"/>
          <w:numId w:val="2"/>
        </w:numPr>
      </w:pPr>
      <w:r>
        <w:t>Manage all money over an 8-to-12-hour period</w:t>
      </w:r>
    </w:p>
    <w:p w14:paraId="3D352289" w14:textId="425F91E9" w:rsidR="37875B42" w:rsidRDefault="37875B42" w:rsidP="0EB331E3">
      <w:pPr>
        <w:pStyle w:val="ListParagraph"/>
        <w:numPr>
          <w:ilvl w:val="0"/>
          <w:numId w:val="2"/>
        </w:numPr>
      </w:pPr>
      <w:r>
        <w:t>Maintain the upkeep over the customer satisfaction department</w:t>
      </w:r>
    </w:p>
    <w:p w14:paraId="59AE8420" w14:textId="371EA1B4" w:rsidR="37875B42" w:rsidRDefault="37875B42" w:rsidP="0EB331E3">
      <w:pPr>
        <w:pStyle w:val="ListParagraph"/>
        <w:numPr>
          <w:ilvl w:val="0"/>
          <w:numId w:val="2"/>
        </w:numPr>
      </w:pPr>
      <w:r>
        <w:t>Service all big machinery</w:t>
      </w:r>
    </w:p>
    <w:p w14:paraId="43740396" w14:textId="7E62FF50" w:rsidR="37875B42" w:rsidRDefault="37875B42" w:rsidP="0EB331E3">
      <w:pPr>
        <w:pStyle w:val="ListParagraph"/>
        <w:numPr>
          <w:ilvl w:val="0"/>
          <w:numId w:val="2"/>
        </w:numPr>
      </w:pPr>
      <w:r>
        <w:t>Manage crew scheduling</w:t>
      </w:r>
    </w:p>
    <w:p w14:paraId="60A81741" w14:textId="2E4065D5" w:rsidR="728E37AE" w:rsidRDefault="728E37AE" w:rsidP="0EB331E3">
      <w:pPr>
        <w:pStyle w:val="Heading2"/>
      </w:pPr>
      <w:r>
        <w:t>Dominos Assistant Manager</w:t>
      </w:r>
    </w:p>
    <w:p w14:paraId="3588CB61" w14:textId="0FD57103" w:rsidR="728E37AE" w:rsidRDefault="728E37AE" w:rsidP="0EB331E3">
      <w:r>
        <w:t>April 2022 – September 2022</w:t>
      </w:r>
    </w:p>
    <w:p w14:paraId="48C608E0" w14:textId="77777777" w:rsidR="728E37AE" w:rsidRDefault="728E37AE" w:rsidP="0EB331E3">
      <w:pPr>
        <w:pStyle w:val="ListParagraph"/>
        <w:numPr>
          <w:ilvl w:val="0"/>
          <w:numId w:val="18"/>
        </w:numPr>
        <w:spacing w:line="360" w:lineRule="auto"/>
      </w:pPr>
      <w:r>
        <w:t>Help with stretching the pizza dough and folding boxes to hold the food.</w:t>
      </w:r>
    </w:p>
    <w:p w14:paraId="02914532" w14:textId="77777777" w:rsidR="728E37AE" w:rsidRDefault="728E37AE" w:rsidP="0EB331E3">
      <w:pPr>
        <w:pStyle w:val="ListParagraph"/>
        <w:numPr>
          <w:ilvl w:val="0"/>
          <w:numId w:val="18"/>
        </w:numPr>
        <w:spacing w:line="360" w:lineRule="auto"/>
      </w:pPr>
      <w:r>
        <w:t>Assist and manage other stores in addition to my main store.</w:t>
      </w:r>
    </w:p>
    <w:p w14:paraId="28BD2DBE" w14:textId="77777777" w:rsidR="728E37AE" w:rsidRDefault="728E37AE" w:rsidP="0EB331E3">
      <w:pPr>
        <w:pStyle w:val="ListParagraph"/>
        <w:numPr>
          <w:ilvl w:val="0"/>
          <w:numId w:val="18"/>
        </w:numPr>
        <w:spacing w:line="360" w:lineRule="auto"/>
      </w:pPr>
      <w:r>
        <w:t>Opening and closing manager for multiple stores.</w:t>
      </w:r>
    </w:p>
    <w:p w14:paraId="49DCFDAF" w14:textId="77777777" w:rsidR="728E37AE" w:rsidRDefault="728E37AE" w:rsidP="0EB331E3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Calculate and handle the funds.</w:t>
      </w:r>
    </w:p>
    <w:p w14:paraId="6B3BA9C3" w14:textId="77777777" w:rsidR="728E37AE" w:rsidRDefault="728E37AE" w:rsidP="0EB331E3">
      <w:pPr>
        <w:pStyle w:val="ListParagraph"/>
        <w:numPr>
          <w:ilvl w:val="0"/>
          <w:numId w:val="18"/>
        </w:numPr>
        <w:spacing w:line="360" w:lineRule="auto"/>
      </w:pPr>
      <w:r>
        <w:t>Restock and take account of inventory.</w:t>
      </w:r>
    </w:p>
    <w:p w14:paraId="52FB0431" w14:textId="316C0F5D" w:rsidR="728E37AE" w:rsidRDefault="728E37AE" w:rsidP="0EB331E3">
      <w:pPr>
        <w:pStyle w:val="ListParagraph"/>
        <w:numPr>
          <w:ilvl w:val="0"/>
          <w:numId w:val="18"/>
        </w:numPr>
        <w:spacing w:line="360" w:lineRule="auto"/>
      </w:pPr>
      <w:r>
        <w:t>Delegate tasks to crew members.</w:t>
      </w:r>
    </w:p>
    <w:p w14:paraId="08088DD1" w14:textId="726F837D" w:rsidR="728E37AE" w:rsidRDefault="728E37AE" w:rsidP="0EB331E3">
      <w:pPr>
        <w:pStyle w:val="Heading2"/>
      </w:pPr>
      <w:r>
        <w:t>Xfinity Travel Technician (Contractor)</w:t>
      </w:r>
    </w:p>
    <w:p w14:paraId="0F5E63CA" w14:textId="6DF65183" w:rsidR="728E37AE" w:rsidRDefault="728E37AE" w:rsidP="0EB331E3">
      <w:r>
        <w:t xml:space="preserve">September 2022 – Current </w:t>
      </w:r>
    </w:p>
    <w:p w14:paraId="101CD5EE" w14:textId="7ED614B5" w:rsidR="728E37AE" w:rsidRDefault="728E37AE" w:rsidP="0EB331E3">
      <w:pPr>
        <w:pStyle w:val="ListParagraph"/>
        <w:numPr>
          <w:ilvl w:val="0"/>
          <w:numId w:val="1"/>
        </w:numPr>
      </w:pPr>
      <w:r>
        <w:t>Drive 40+ miles a day going from home to home</w:t>
      </w:r>
    </w:p>
    <w:p w14:paraId="5870AF5B" w14:textId="0482D7E9" w:rsidR="728E37AE" w:rsidRDefault="728E37AE" w:rsidP="0EB331E3">
      <w:pPr>
        <w:pStyle w:val="ListParagraph"/>
        <w:numPr>
          <w:ilvl w:val="0"/>
          <w:numId w:val="1"/>
        </w:numPr>
      </w:pPr>
      <w:r>
        <w:t>Keep good performance numbers</w:t>
      </w:r>
    </w:p>
    <w:p w14:paraId="686A100F" w14:textId="1E9D61B6" w:rsidR="728E37AE" w:rsidRDefault="728E37AE" w:rsidP="0EB331E3">
      <w:pPr>
        <w:pStyle w:val="ListParagraph"/>
        <w:numPr>
          <w:ilvl w:val="0"/>
          <w:numId w:val="1"/>
        </w:numPr>
      </w:pPr>
      <w:r>
        <w:t>Install appropriate equipment where</w:t>
      </w:r>
      <w:r w:rsidR="472C2D64">
        <w:t>ver customer requests</w:t>
      </w:r>
    </w:p>
    <w:p w14:paraId="776ED19D" w14:textId="62633037" w:rsidR="472C2D64" w:rsidRDefault="472C2D64" w:rsidP="0EB331E3">
      <w:pPr>
        <w:pStyle w:val="ListParagraph"/>
        <w:numPr>
          <w:ilvl w:val="0"/>
          <w:numId w:val="1"/>
        </w:numPr>
      </w:pPr>
      <w:r>
        <w:t xml:space="preserve">Run wiring either inside home or from the top of electric poles in a timely manner </w:t>
      </w:r>
    </w:p>
    <w:p w14:paraId="7FA81459" w14:textId="182604EE" w:rsidR="472C2D64" w:rsidRDefault="472C2D64" w:rsidP="0EB331E3">
      <w:pPr>
        <w:pStyle w:val="ListParagraph"/>
        <w:numPr>
          <w:ilvl w:val="0"/>
          <w:numId w:val="1"/>
        </w:numPr>
      </w:pPr>
      <w:r>
        <w:t>Preform problem solving to detect and correct any issues found</w:t>
      </w:r>
    </w:p>
    <w:p w14:paraId="63D0AD43" w14:textId="10349465" w:rsidR="472C2D64" w:rsidRDefault="472C2D64" w:rsidP="0EB331E3">
      <w:pPr>
        <w:pStyle w:val="ListParagraph"/>
        <w:numPr>
          <w:ilvl w:val="0"/>
          <w:numId w:val="1"/>
        </w:numPr>
      </w:pPr>
      <w:r>
        <w:t>Manage over several technicians at a time</w:t>
      </w:r>
    </w:p>
    <w:sdt>
      <w:sdtPr>
        <w:id w:val="1483710"/>
        <w:placeholder>
          <w:docPart w:val="4DE8C7F11B284443BB25432AA13DC5AE"/>
        </w:placeholder>
        <w:temporary/>
        <w:showingPlcHdr/>
        <w15:appearance w15:val="hidden"/>
      </w:sdtPr>
      <w:sdtEndPr/>
      <w:sdtContent>
        <w:p w14:paraId="69D0C959" w14:textId="77777777" w:rsidR="0047038F" w:rsidRDefault="0047038F" w:rsidP="0047038F">
          <w:pPr>
            <w:pStyle w:val="Heading1"/>
          </w:pPr>
          <w:r>
            <w:t>Education</w:t>
          </w:r>
        </w:p>
      </w:sdtContent>
    </w:sdt>
    <w:p w14:paraId="5BF6FA18" w14:textId="77777777" w:rsidR="0047038F" w:rsidRDefault="00725932" w:rsidP="0047038F">
      <w:pPr>
        <w:pStyle w:val="Heading2"/>
      </w:pPr>
      <w:r>
        <w:t>Bel Air Highschool, Bel Air, MD</w:t>
      </w:r>
    </w:p>
    <w:p w14:paraId="2D9F7D93" w14:textId="77777777" w:rsidR="0047038F" w:rsidRDefault="00725932" w:rsidP="0047038F">
      <w:r>
        <w:t>January 2019</w:t>
      </w:r>
    </w:p>
    <w:p w14:paraId="18D19C3F" w14:textId="77777777" w:rsidR="00725932" w:rsidRDefault="00725932" w:rsidP="002019F9">
      <w:pPr>
        <w:pStyle w:val="ListParagraph"/>
        <w:numPr>
          <w:ilvl w:val="0"/>
          <w:numId w:val="19"/>
        </w:numPr>
        <w:spacing w:line="360" w:lineRule="auto"/>
      </w:pPr>
      <w:r>
        <w:t>General Studies</w:t>
      </w:r>
    </w:p>
    <w:p w14:paraId="4E1003E7" w14:textId="77777777" w:rsidR="00725932" w:rsidRDefault="00725932" w:rsidP="00725932">
      <w:pPr>
        <w:pStyle w:val="Heading2"/>
      </w:pPr>
      <w:r>
        <w:t>Harford Community College, Bel Air, MD</w:t>
      </w:r>
    </w:p>
    <w:p w14:paraId="1B9D619F" w14:textId="77777777" w:rsidR="00725932" w:rsidRDefault="00725932" w:rsidP="00725932">
      <w:r>
        <w:t>June 2019</w:t>
      </w:r>
    </w:p>
    <w:p w14:paraId="20BD7CFD" w14:textId="77777777" w:rsidR="00451EBE" w:rsidRDefault="00725932" w:rsidP="002019F9">
      <w:pPr>
        <w:pStyle w:val="ListParagraph"/>
        <w:numPr>
          <w:ilvl w:val="0"/>
          <w:numId w:val="19"/>
        </w:numPr>
        <w:spacing w:line="360" w:lineRule="auto"/>
      </w:pPr>
      <w:r>
        <w:t>Completed GED Program</w:t>
      </w:r>
      <w:r w:rsidR="00451EBE">
        <w:t>.</w:t>
      </w:r>
      <w:r>
        <w:t xml:space="preserve"> </w:t>
      </w:r>
    </w:p>
    <w:p w14:paraId="71DF17F7" w14:textId="3D3E793A" w:rsidR="00725932" w:rsidRDefault="00451EBE" w:rsidP="002019F9">
      <w:pPr>
        <w:pStyle w:val="ListParagraph"/>
        <w:numPr>
          <w:ilvl w:val="0"/>
          <w:numId w:val="19"/>
        </w:numPr>
        <w:spacing w:line="360" w:lineRule="auto"/>
      </w:pPr>
      <w:r>
        <w:t>R</w:t>
      </w:r>
      <w:r w:rsidR="00725932">
        <w:t>eceived Highschool Diploma</w:t>
      </w:r>
      <w:r w:rsidR="002C77D3">
        <w:t>.</w:t>
      </w:r>
    </w:p>
    <w:sdt>
      <w:sdtPr>
        <w:id w:val="1484071"/>
        <w:placeholder>
          <w:docPart w:val="133527B9784C4B5CA9C7D86DD2FF31DC"/>
        </w:placeholder>
        <w:temporary/>
        <w:showingPlcHdr/>
        <w15:appearance w15:val="hidden"/>
      </w:sdtPr>
      <w:sdtEndPr/>
      <w:sdtContent>
        <w:p w14:paraId="071E4E01" w14:textId="77777777" w:rsidR="00413DAF" w:rsidRDefault="009F26B9">
          <w:pPr>
            <w:pStyle w:val="Heading1"/>
          </w:pPr>
          <w:r>
            <w:t>References</w:t>
          </w:r>
        </w:p>
      </w:sdtContent>
    </w:sdt>
    <w:p w14:paraId="25EC640B" w14:textId="77777777" w:rsidR="00413DAF" w:rsidRDefault="00632B65" w:rsidP="002019F9">
      <w:pPr>
        <w:pStyle w:val="ListParagraph"/>
        <w:numPr>
          <w:ilvl w:val="0"/>
          <w:numId w:val="21"/>
        </w:numPr>
        <w:spacing w:line="360" w:lineRule="auto"/>
      </w:pPr>
      <w:r>
        <w:t>Available Upon Request</w:t>
      </w:r>
    </w:p>
    <w:sectPr w:rsidR="00413DA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F31CB" w14:textId="77777777" w:rsidR="002F3177" w:rsidRDefault="002F3177">
      <w:pPr>
        <w:spacing w:line="240" w:lineRule="auto"/>
      </w:pPr>
      <w:r>
        <w:separator/>
      </w:r>
    </w:p>
  </w:endnote>
  <w:endnote w:type="continuationSeparator" w:id="0">
    <w:p w14:paraId="53128261" w14:textId="77777777" w:rsidR="002F3177" w:rsidRDefault="002F3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87519"/>
      <w:docPartObj>
        <w:docPartGallery w:val="Page Numbers (Bottom of Page)"/>
        <w:docPartUnique/>
      </w:docPartObj>
    </w:sdtPr>
    <w:sdtEndPr/>
    <w:sdtContent>
      <w:p w14:paraId="2903CBC8" w14:textId="77777777" w:rsidR="00413DAF" w:rsidRDefault="009F26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1BC50F0" w14:paraId="58308A31" w14:textId="77777777" w:rsidTr="71BC50F0">
      <w:trPr>
        <w:trHeight w:val="300"/>
      </w:trPr>
      <w:tc>
        <w:tcPr>
          <w:tcW w:w="3310" w:type="dxa"/>
        </w:tcPr>
        <w:p w14:paraId="22FD9079" w14:textId="0A66B0E2" w:rsidR="71BC50F0" w:rsidRDefault="71BC50F0" w:rsidP="71BC50F0">
          <w:pPr>
            <w:pStyle w:val="Header"/>
            <w:ind w:left="-115"/>
          </w:pPr>
        </w:p>
      </w:tc>
      <w:tc>
        <w:tcPr>
          <w:tcW w:w="3310" w:type="dxa"/>
        </w:tcPr>
        <w:p w14:paraId="780F6934" w14:textId="72289DC4" w:rsidR="71BC50F0" w:rsidRDefault="71BC50F0" w:rsidP="71BC50F0">
          <w:pPr>
            <w:pStyle w:val="Header"/>
            <w:jc w:val="center"/>
          </w:pPr>
        </w:p>
      </w:tc>
      <w:tc>
        <w:tcPr>
          <w:tcW w:w="3310" w:type="dxa"/>
        </w:tcPr>
        <w:p w14:paraId="25AEC513" w14:textId="63CB9031" w:rsidR="71BC50F0" w:rsidRDefault="71BC50F0" w:rsidP="71BC50F0">
          <w:pPr>
            <w:pStyle w:val="Header"/>
            <w:ind w:right="-115"/>
            <w:jc w:val="right"/>
          </w:pPr>
        </w:p>
      </w:tc>
    </w:tr>
  </w:tbl>
  <w:p w14:paraId="2C82D756" w14:textId="24B5C4D9" w:rsidR="71BC50F0" w:rsidRDefault="71BC50F0" w:rsidP="71BC5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86C05" w14:textId="77777777" w:rsidR="002F3177" w:rsidRDefault="002F3177">
      <w:pPr>
        <w:spacing w:line="240" w:lineRule="auto"/>
      </w:pPr>
      <w:r>
        <w:separator/>
      </w:r>
    </w:p>
  </w:footnote>
  <w:footnote w:type="continuationSeparator" w:id="0">
    <w:p w14:paraId="4101652C" w14:textId="77777777" w:rsidR="002F3177" w:rsidRDefault="002F3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A0F40" w14:textId="1A77FFCA" w:rsidR="00FF20C9" w:rsidRDefault="009F26B9" w:rsidP="00FF20C9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1" layoutInCell="1" allowOverlap="1" wp14:anchorId="7D5C3B9A" wp14:editId="07777777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A1502FF" id="Group 20" o:spid="_x0000_s1026" alt="Title: Background graphic" style="position:absolute;margin-left:531.85pt;margin-top:4.3pt;width:583.05pt;height:763.15pt;z-index:25165977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FF20C9" w:rsidRPr="00FF20C9">
      <w:t xml:space="preserve"> </w:t>
    </w:r>
    <w:r w:rsidR="00FF20C9">
      <w:t>ETHAN TILLMAN</w:t>
    </w:r>
  </w:p>
  <w:p w14:paraId="564A6F4F" w14:textId="6903A466" w:rsidR="0EB331E3" w:rsidRDefault="0EB331E3" w:rsidP="0EB331E3">
    <w:pPr>
      <w:pStyle w:val="ContactInfo"/>
      <w:rPr>
        <w:rStyle w:val="ContactInfoChar"/>
      </w:rPr>
    </w:pPr>
    <w:r w:rsidRPr="0EB331E3">
      <w:rPr>
        <w:rStyle w:val="ContactInfoChar"/>
      </w:rPr>
      <w:t xml:space="preserve">814 </w:t>
    </w:r>
    <w:proofErr w:type="spellStart"/>
    <w:r w:rsidRPr="0EB331E3">
      <w:rPr>
        <w:rStyle w:val="ContactInfoChar"/>
      </w:rPr>
      <w:t>yvette</w:t>
    </w:r>
    <w:proofErr w:type="spellEnd"/>
    <w:r w:rsidRPr="0EB331E3">
      <w:rPr>
        <w:rStyle w:val="ContactInfoChar"/>
      </w:rPr>
      <w:t xml:space="preserve"> drive Forest Hill Md 21050</w:t>
    </w:r>
  </w:p>
  <w:p w14:paraId="588B05E7" w14:textId="77777777" w:rsidR="00FF20C9" w:rsidRDefault="00FF20C9" w:rsidP="00FF20C9">
    <w:pPr>
      <w:pStyle w:val="ContactInfo"/>
    </w:pPr>
    <w:r>
      <w:rPr>
        <w:rStyle w:val="ContactInfoChar"/>
      </w:rPr>
      <w:t>443-987-7732</w:t>
    </w:r>
  </w:p>
  <w:p w14:paraId="1E4EEF6D" w14:textId="77777777" w:rsidR="00FF20C9" w:rsidRDefault="00FF20C9" w:rsidP="00FF20C9">
    <w:pPr>
      <w:pStyle w:val="ContactInfo"/>
    </w:pPr>
    <w:r>
      <w:rPr>
        <w:rStyle w:val="ContactInfoChar"/>
      </w:rPr>
      <w:t>Ethantillman101@gmail.com</w:t>
    </w:r>
  </w:p>
  <w:p w14:paraId="45FB0818" w14:textId="77777777" w:rsidR="00413DAF" w:rsidRDefault="00413DAF" w:rsidP="00FF20C9">
    <w:pPr>
      <w:pStyle w:val="Tit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FD63C" w14:textId="77777777" w:rsidR="00413DAF" w:rsidRDefault="009F26B9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4D7ADE2" wp14:editId="07777777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313DB69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47038F">
      <w:t xml:space="preserve"> ETHAN TILLMAN</w:t>
    </w:r>
  </w:p>
  <w:p w14:paraId="769B4E26" w14:textId="345AB98A" w:rsidR="0EB331E3" w:rsidRDefault="0EB331E3" w:rsidP="0EB331E3">
    <w:pPr>
      <w:pStyle w:val="ContactInfo"/>
      <w:rPr>
        <w:rStyle w:val="ContactInfoChar"/>
      </w:rPr>
    </w:pPr>
    <w:r w:rsidRPr="0EB331E3">
      <w:rPr>
        <w:rStyle w:val="ContactInfoChar"/>
      </w:rPr>
      <w:t xml:space="preserve">814 </w:t>
    </w:r>
    <w:proofErr w:type="spellStart"/>
    <w:r w:rsidRPr="0EB331E3">
      <w:rPr>
        <w:rStyle w:val="ContactInfoChar"/>
      </w:rPr>
      <w:t>yvette</w:t>
    </w:r>
    <w:proofErr w:type="spellEnd"/>
    <w:r w:rsidRPr="0EB331E3">
      <w:rPr>
        <w:rStyle w:val="ContactInfoChar"/>
      </w:rPr>
      <w:t xml:space="preserve"> drive Forest Hill Md 21050</w:t>
    </w:r>
  </w:p>
  <w:p w14:paraId="4A775752" w14:textId="77777777" w:rsidR="0047038F" w:rsidRDefault="0047038F">
    <w:pPr>
      <w:pStyle w:val="ContactInfo"/>
    </w:pPr>
    <w:r>
      <w:rPr>
        <w:rStyle w:val="ContactInfoChar"/>
      </w:rPr>
      <w:t>443-987-7732</w:t>
    </w:r>
  </w:p>
  <w:p w14:paraId="33B1FF7D" w14:textId="77777777" w:rsidR="00413DAF" w:rsidRDefault="0047038F">
    <w:pPr>
      <w:pStyle w:val="ContactInfo"/>
    </w:pPr>
    <w:r>
      <w:rPr>
        <w:rStyle w:val="ContactInfoChar"/>
      </w:rPr>
      <w:t>Ethantillman101@gmail.com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9073"/>
    <w:multiLevelType w:val="hybridMultilevel"/>
    <w:tmpl w:val="939A13A2"/>
    <w:lvl w:ilvl="0" w:tplc="9554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2B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8A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AF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62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CA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85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C5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2B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E12D"/>
    <w:multiLevelType w:val="hybridMultilevel"/>
    <w:tmpl w:val="CD34DC30"/>
    <w:lvl w:ilvl="0" w:tplc="DEFC0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C8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C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4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2A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6F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E7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87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64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E334B"/>
    <w:multiLevelType w:val="hybridMultilevel"/>
    <w:tmpl w:val="0616E13C"/>
    <w:lvl w:ilvl="0" w:tplc="965814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632E8"/>
    <w:multiLevelType w:val="hybridMultilevel"/>
    <w:tmpl w:val="42A2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E46D1"/>
    <w:multiLevelType w:val="hybridMultilevel"/>
    <w:tmpl w:val="2A78B582"/>
    <w:lvl w:ilvl="0" w:tplc="965814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E961"/>
    <w:multiLevelType w:val="hybridMultilevel"/>
    <w:tmpl w:val="69F8DD02"/>
    <w:lvl w:ilvl="0" w:tplc="280CC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64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4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EA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44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09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C0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AD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26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06B5F"/>
    <w:multiLevelType w:val="hybridMultilevel"/>
    <w:tmpl w:val="625840B4"/>
    <w:lvl w:ilvl="0" w:tplc="965814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B4010"/>
    <w:multiLevelType w:val="hybridMultilevel"/>
    <w:tmpl w:val="BBF09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035A8"/>
    <w:multiLevelType w:val="hybridMultilevel"/>
    <w:tmpl w:val="439AE7D6"/>
    <w:lvl w:ilvl="0" w:tplc="965814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0A3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87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E0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87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3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03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ED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936CF"/>
    <w:multiLevelType w:val="hybridMultilevel"/>
    <w:tmpl w:val="BFB0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E4490"/>
    <w:multiLevelType w:val="hybridMultilevel"/>
    <w:tmpl w:val="4FCCA00C"/>
    <w:lvl w:ilvl="0" w:tplc="8EC46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A6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20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85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2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AB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8D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03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0A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46945"/>
    <w:multiLevelType w:val="hybridMultilevel"/>
    <w:tmpl w:val="87CAC4AE"/>
    <w:lvl w:ilvl="0" w:tplc="965814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45D0F"/>
    <w:multiLevelType w:val="hybridMultilevel"/>
    <w:tmpl w:val="95EA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DC16F"/>
    <w:multiLevelType w:val="hybridMultilevel"/>
    <w:tmpl w:val="E2F4273E"/>
    <w:lvl w:ilvl="0" w:tplc="C8A85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E7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E5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09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4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A3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A4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CA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24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27D69"/>
    <w:multiLevelType w:val="hybridMultilevel"/>
    <w:tmpl w:val="DBE46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5490E"/>
    <w:multiLevelType w:val="hybridMultilevel"/>
    <w:tmpl w:val="D562A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63167">
    <w:abstractNumId w:val="16"/>
  </w:num>
  <w:num w:numId="2" w16cid:durableId="738557881">
    <w:abstractNumId w:val="13"/>
  </w:num>
  <w:num w:numId="3" w16cid:durableId="2087727865">
    <w:abstractNumId w:val="1"/>
  </w:num>
  <w:num w:numId="4" w16cid:durableId="2100364573">
    <w:abstractNumId w:val="0"/>
  </w:num>
  <w:num w:numId="5" w16cid:durableId="1241477779">
    <w:abstractNumId w:val="6"/>
  </w:num>
  <w:num w:numId="6" w16cid:durableId="710148758">
    <w:abstractNumId w:val="9"/>
  </w:num>
  <w:num w:numId="7" w16cid:durableId="1582330079">
    <w:abstractNumId w:val="10"/>
  </w:num>
  <w:num w:numId="8" w16cid:durableId="1504121918">
    <w:abstractNumId w:val="2"/>
  </w:num>
  <w:num w:numId="9" w16cid:durableId="861630053">
    <w:abstractNumId w:val="12"/>
  </w:num>
  <w:num w:numId="10" w16cid:durableId="1761608307">
    <w:abstractNumId w:val="20"/>
  </w:num>
  <w:num w:numId="11" w16cid:durableId="259261395">
    <w:abstractNumId w:val="17"/>
  </w:num>
  <w:num w:numId="12" w16cid:durableId="1463117052">
    <w:abstractNumId w:val="19"/>
  </w:num>
  <w:num w:numId="13" w16cid:durableId="949705171">
    <w:abstractNumId w:val="15"/>
  </w:num>
  <w:num w:numId="14" w16cid:durableId="934707159">
    <w:abstractNumId w:val="8"/>
  </w:num>
  <w:num w:numId="15" w16cid:durableId="1150945802">
    <w:abstractNumId w:val="18"/>
  </w:num>
  <w:num w:numId="16" w16cid:durableId="1709259772">
    <w:abstractNumId w:val="11"/>
  </w:num>
  <w:num w:numId="17" w16cid:durableId="1995446761">
    <w:abstractNumId w:val="4"/>
  </w:num>
  <w:num w:numId="18" w16cid:durableId="563418537">
    <w:abstractNumId w:val="5"/>
  </w:num>
  <w:num w:numId="19" w16cid:durableId="989867908">
    <w:abstractNumId w:val="7"/>
  </w:num>
  <w:num w:numId="20" w16cid:durableId="420302677">
    <w:abstractNumId w:val="3"/>
  </w:num>
  <w:num w:numId="21" w16cid:durableId="1495992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F"/>
    <w:rsid w:val="00010419"/>
    <w:rsid w:val="000242AD"/>
    <w:rsid w:val="00086A9F"/>
    <w:rsid w:val="00104066"/>
    <w:rsid w:val="00134D52"/>
    <w:rsid w:val="00192197"/>
    <w:rsid w:val="002019F9"/>
    <w:rsid w:val="00276F53"/>
    <w:rsid w:val="002A2957"/>
    <w:rsid w:val="002C77D3"/>
    <w:rsid w:val="002D129F"/>
    <w:rsid w:val="002F3177"/>
    <w:rsid w:val="00303AFD"/>
    <w:rsid w:val="00356E16"/>
    <w:rsid w:val="003F7515"/>
    <w:rsid w:val="00413DAF"/>
    <w:rsid w:val="00421771"/>
    <w:rsid w:val="00441B2A"/>
    <w:rsid w:val="00451EBE"/>
    <w:rsid w:val="0047038F"/>
    <w:rsid w:val="004777F1"/>
    <w:rsid w:val="00490464"/>
    <w:rsid w:val="004E4A0A"/>
    <w:rsid w:val="00505AE3"/>
    <w:rsid w:val="005562C4"/>
    <w:rsid w:val="005D47F8"/>
    <w:rsid w:val="00600F85"/>
    <w:rsid w:val="00632B65"/>
    <w:rsid w:val="00681B7E"/>
    <w:rsid w:val="00691932"/>
    <w:rsid w:val="00692C02"/>
    <w:rsid w:val="00725932"/>
    <w:rsid w:val="0082130B"/>
    <w:rsid w:val="00862955"/>
    <w:rsid w:val="008B5255"/>
    <w:rsid w:val="008E2845"/>
    <w:rsid w:val="00900826"/>
    <w:rsid w:val="0096599E"/>
    <w:rsid w:val="00987747"/>
    <w:rsid w:val="009E5EF4"/>
    <w:rsid w:val="009F26B9"/>
    <w:rsid w:val="00A313D6"/>
    <w:rsid w:val="00A57DD7"/>
    <w:rsid w:val="00B657CE"/>
    <w:rsid w:val="00B92A6B"/>
    <w:rsid w:val="00D35585"/>
    <w:rsid w:val="00D628E7"/>
    <w:rsid w:val="00DB424F"/>
    <w:rsid w:val="00DF3117"/>
    <w:rsid w:val="00E00A04"/>
    <w:rsid w:val="00E94FD1"/>
    <w:rsid w:val="00EB58C3"/>
    <w:rsid w:val="00F33752"/>
    <w:rsid w:val="00F502D3"/>
    <w:rsid w:val="00FA5D8E"/>
    <w:rsid w:val="00FE0B7B"/>
    <w:rsid w:val="00FF20C9"/>
    <w:rsid w:val="00FF7428"/>
    <w:rsid w:val="0EB331E3"/>
    <w:rsid w:val="1417E6F2"/>
    <w:rsid w:val="1CB9CB6E"/>
    <w:rsid w:val="1E3C7372"/>
    <w:rsid w:val="1EB81AD6"/>
    <w:rsid w:val="2053EB37"/>
    <w:rsid w:val="21EFBB98"/>
    <w:rsid w:val="25275C5A"/>
    <w:rsid w:val="2608A6F5"/>
    <w:rsid w:val="26C32CBB"/>
    <w:rsid w:val="29FACD7D"/>
    <w:rsid w:val="2CB6C6DB"/>
    <w:rsid w:val="37875B42"/>
    <w:rsid w:val="387D0E6C"/>
    <w:rsid w:val="38D41418"/>
    <w:rsid w:val="3A6FE479"/>
    <w:rsid w:val="3B04B43A"/>
    <w:rsid w:val="3C0BB4DA"/>
    <w:rsid w:val="44926E23"/>
    <w:rsid w:val="472C2D64"/>
    <w:rsid w:val="529907AE"/>
    <w:rsid w:val="541BAFB2"/>
    <w:rsid w:val="5834E8A9"/>
    <w:rsid w:val="5C3FE9F4"/>
    <w:rsid w:val="696D4CC5"/>
    <w:rsid w:val="6A3CCF91"/>
    <w:rsid w:val="6D30A854"/>
    <w:rsid w:val="6F482019"/>
    <w:rsid w:val="70684916"/>
    <w:rsid w:val="71BC50F0"/>
    <w:rsid w:val="72041977"/>
    <w:rsid w:val="728E37AE"/>
    <w:rsid w:val="76D78A9A"/>
    <w:rsid w:val="78861327"/>
    <w:rsid w:val="78E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6417C"/>
  <w15:docId w15:val="{D002E1A3-4FDB-4BBF-9F0B-51BC36FA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47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CEB8FC6F8C439CABC3A88D3392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00E8A-0ADB-435E-AC39-15315AE954C9}"/>
      </w:docPartPr>
      <w:docPartBody>
        <w:p w:rsidR="0098227A" w:rsidRDefault="00C15BDC">
          <w:pPr>
            <w:pStyle w:val="B6CEB8FC6F8C439CABC3A88D3392695E"/>
          </w:pPr>
          <w:r>
            <w:t>Experience</w:t>
          </w:r>
        </w:p>
      </w:docPartBody>
    </w:docPart>
    <w:docPart>
      <w:docPartPr>
        <w:name w:val="133527B9784C4B5CA9C7D86DD2FF3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AE443-F7BA-49FB-ADD4-DEFCEDD02624}"/>
      </w:docPartPr>
      <w:docPartBody>
        <w:p w:rsidR="0098227A" w:rsidRDefault="00C15BDC">
          <w:pPr>
            <w:pStyle w:val="133527B9784C4B5CA9C7D86DD2FF31DC"/>
          </w:pPr>
          <w:r>
            <w:t>References</w:t>
          </w:r>
        </w:p>
      </w:docPartBody>
    </w:docPart>
    <w:docPart>
      <w:docPartPr>
        <w:name w:val="4DE8C7F11B284443BB25432AA13DC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60AD4-EBDF-4BD1-9F7B-FE87C79D01A1}"/>
      </w:docPartPr>
      <w:docPartBody>
        <w:p w:rsidR="0098227A" w:rsidRDefault="00E02BCC" w:rsidP="00E02BCC">
          <w:pPr>
            <w:pStyle w:val="4DE8C7F11B284443BB25432AA13DC5A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CC"/>
    <w:rsid w:val="0088696F"/>
    <w:rsid w:val="0098227A"/>
    <w:rsid w:val="00C15BDC"/>
    <w:rsid w:val="00DB424F"/>
    <w:rsid w:val="00E0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EB8FC6F8C439CABC3A88D3392695E">
    <w:name w:val="B6CEB8FC6F8C439CABC3A88D3392695E"/>
  </w:style>
  <w:style w:type="paragraph" w:customStyle="1" w:styleId="133527B9784C4B5CA9C7D86DD2FF31DC">
    <w:name w:val="133527B9784C4B5CA9C7D86DD2FF31DC"/>
  </w:style>
  <w:style w:type="paragraph" w:customStyle="1" w:styleId="4DE8C7F11B284443BB25432AA13DC5AE">
    <w:name w:val="4DE8C7F11B284443BB25432AA13DC5AE"/>
    <w:rsid w:val="00E02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7B322582D6443B716A718DC732292" ma:contentTypeVersion="2" ma:contentTypeDescription="Create a new document." ma:contentTypeScope="" ma:versionID="ea6fae1ab0f73604e41b2fa4dbe6e43f">
  <xsd:schema xmlns:xsd="http://www.w3.org/2001/XMLSchema" xmlns:xs="http://www.w3.org/2001/XMLSchema" xmlns:p="http://schemas.microsoft.com/office/2006/metadata/properties" xmlns:ns3="7795d46b-f78c-4359-aa4a-51603f27adcc" targetNamespace="http://schemas.microsoft.com/office/2006/metadata/properties" ma:root="true" ma:fieldsID="775a4f0eed771e506b463d9a6b590c94" ns3:_="">
    <xsd:import namespace="7795d46b-f78c-4359-aa4a-51603f27a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5d46b-f78c-4359-aa4a-51603f27a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9C7CE-16D6-445C-A34D-CD1AA2293425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7795d46b-f78c-4359-aa4a-51603f27adcc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6845187-7B23-4CBC-8EFC-C5B9DCC33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0F962-3E46-4548-9588-183AC0B66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5d46b-f78c-4359-aa4a-51603f27a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Mandi</dc:creator>
  <cp:keywords/>
  <cp:lastModifiedBy>Ethan Tillman</cp:lastModifiedBy>
  <cp:revision>2</cp:revision>
  <dcterms:created xsi:type="dcterms:W3CDTF">2024-11-19T02:43:00Z</dcterms:created>
  <dcterms:modified xsi:type="dcterms:W3CDTF">2024-11-19T02:43:00Z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0x0101009BF7B322582D6443B716A718DC732292</vt:lpwstr>
  </property>
</Properties>
</file>